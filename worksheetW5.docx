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48437" w14:textId="4453BF6A" w:rsidR="00543C9B" w:rsidRDefault="00DA23A1" w:rsidP="00DA23A1">
      <w:pPr>
        <w:jc w:val="center"/>
        <w:rPr>
          <w:rFonts w:ascii="Cambria" w:hAnsi="Cambria"/>
          <w:b/>
          <w:bCs/>
        </w:rPr>
      </w:pPr>
      <w:r w:rsidRPr="00DA23A1">
        <w:rPr>
          <w:rFonts w:ascii="Cambria" w:hAnsi="Cambria"/>
          <w:b/>
          <w:bCs/>
        </w:rPr>
        <w:t>Worksheet for week 5</w:t>
      </w:r>
    </w:p>
    <w:p w14:paraId="1D618ECE" w14:textId="48104A4C" w:rsidR="00B80077" w:rsidRPr="00DA23A1" w:rsidRDefault="00B80077" w:rsidP="00B80077">
      <w:pPr>
        <w:rPr>
          <w:rFonts w:ascii="Cambria" w:hAnsi="Cambria"/>
          <w:b/>
          <w:bCs/>
        </w:rPr>
      </w:pPr>
      <w:r>
        <w:rPr>
          <w:rFonts w:ascii="Cambria" w:hAnsi="Cambria"/>
          <w:b/>
          <w:bCs/>
        </w:rPr>
        <w:t>Reading from files:</w:t>
      </w:r>
    </w:p>
    <w:p w14:paraId="3427E024" w14:textId="50E0E237" w:rsidR="00DA23A1" w:rsidRDefault="00DA23A1" w:rsidP="00DA23A1">
      <w:pPr>
        <w:pStyle w:val="ListParagraph"/>
        <w:numPr>
          <w:ilvl w:val="0"/>
          <w:numId w:val="1"/>
        </w:numPr>
        <w:rPr>
          <w:rFonts w:ascii="Cambria" w:hAnsi="Cambria"/>
        </w:rPr>
      </w:pPr>
      <w:r>
        <w:rPr>
          <w:rFonts w:ascii="Cambria" w:hAnsi="Cambria"/>
        </w:rPr>
        <w:t>Create a simple .txt file within your project in PyCharm. This is achieved by right-clicking on project name, choose New, File and type the file name with the extension as follows: simpleText.txt. make use of with open and:</w:t>
      </w:r>
    </w:p>
    <w:p w14:paraId="0AA790A0" w14:textId="04AE4AC5" w:rsidR="00DA23A1" w:rsidRDefault="00DA23A1" w:rsidP="00DA23A1">
      <w:pPr>
        <w:pStyle w:val="ListParagraph"/>
        <w:numPr>
          <w:ilvl w:val="1"/>
          <w:numId w:val="1"/>
        </w:numPr>
        <w:rPr>
          <w:rFonts w:ascii="Cambria" w:hAnsi="Cambria"/>
        </w:rPr>
      </w:pPr>
      <w:r>
        <w:rPr>
          <w:rFonts w:ascii="Cambria" w:hAnsi="Cambria"/>
        </w:rPr>
        <w:t>Put some text into the file – a few sentences</w:t>
      </w:r>
    </w:p>
    <w:p w14:paraId="4E551B28" w14:textId="561D676C" w:rsidR="00DA23A1" w:rsidRDefault="00DA23A1" w:rsidP="00DA23A1">
      <w:pPr>
        <w:pStyle w:val="ListParagraph"/>
        <w:numPr>
          <w:ilvl w:val="1"/>
          <w:numId w:val="1"/>
        </w:numPr>
        <w:rPr>
          <w:rFonts w:ascii="Cambria" w:hAnsi="Cambria"/>
        </w:rPr>
      </w:pPr>
      <w:r>
        <w:rPr>
          <w:rFonts w:ascii="Cambria" w:hAnsi="Cambria"/>
        </w:rPr>
        <w:t>Read the entire contents and print it</w:t>
      </w:r>
    </w:p>
    <w:p w14:paraId="6EEA9062" w14:textId="2880CDA7" w:rsidR="00DA23A1" w:rsidRDefault="00DA23A1" w:rsidP="00DA23A1">
      <w:pPr>
        <w:pStyle w:val="ListParagraph"/>
        <w:numPr>
          <w:ilvl w:val="1"/>
          <w:numId w:val="1"/>
        </w:numPr>
        <w:rPr>
          <w:rFonts w:ascii="Cambria" w:hAnsi="Cambria"/>
        </w:rPr>
      </w:pPr>
      <w:r>
        <w:rPr>
          <w:rFonts w:ascii="Cambria" w:hAnsi="Cambria"/>
        </w:rPr>
        <w:t xml:space="preserve">Read </w:t>
      </w:r>
      <w:r w:rsidR="00C144FB">
        <w:rPr>
          <w:rFonts w:ascii="Cambria" w:hAnsi="Cambria"/>
        </w:rPr>
        <w:t>one</w:t>
      </w:r>
      <w:r>
        <w:rPr>
          <w:rFonts w:ascii="Cambria" w:hAnsi="Cambria"/>
        </w:rPr>
        <w:t xml:space="preserve"> and print it </w:t>
      </w:r>
    </w:p>
    <w:p w14:paraId="6C85F9F3" w14:textId="5C1EED6E" w:rsidR="00C144FB" w:rsidRDefault="00C144FB" w:rsidP="00DA23A1">
      <w:pPr>
        <w:pStyle w:val="ListParagraph"/>
        <w:numPr>
          <w:ilvl w:val="1"/>
          <w:numId w:val="1"/>
        </w:numPr>
        <w:rPr>
          <w:rFonts w:ascii="Cambria" w:hAnsi="Cambria"/>
        </w:rPr>
      </w:pPr>
      <w:r>
        <w:rPr>
          <w:rFonts w:ascii="Cambria" w:hAnsi="Cambria"/>
        </w:rPr>
        <w:t xml:space="preserve">Use </w:t>
      </w:r>
      <w:proofErr w:type="spellStart"/>
      <w:proofErr w:type="gramStart"/>
      <w:r>
        <w:rPr>
          <w:rFonts w:ascii="Cambria" w:hAnsi="Cambria"/>
        </w:rPr>
        <w:t>readlines</w:t>
      </w:r>
      <w:proofErr w:type="spellEnd"/>
      <w:r>
        <w:rPr>
          <w:rFonts w:ascii="Cambria" w:hAnsi="Cambria"/>
        </w:rPr>
        <w:t>(</w:t>
      </w:r>
      <w:proofErr w:type="gramEnd"/>
      <w:r>
        <w:rPr>
          <w:rFonts w:ascii="Cambria" w:hAnsi="Cambria"/>
        </w:rPr>
        <w:t xml:space="preserve">) to print as a string in a list, use </w:t>
      </w:r>
      <w:proofErr w:type="spellStart"/>
      <w:r>
        <w:rPr>
          <w:rFonts w:ascii="Cambria" w:hAnsi="Cambria"/>
        </w:rPr>
        <w:t>time.sleep</w:t>
      </w:r>
      <w:proofErr w:type="spellEnd"/>
      <w:r>
        <w:rPr>
          <w:rFonts w:ascii="Cambria" w:hAnsi="Cambria"/>
        </w:rPr>
        <w:t>(2) to slow it down</w:t>
      </w:r>
    </w:p>
    <w:p w14:paraId="4DDD472F" w14:textId="0A45742A" w:rsidR="00C144FB" w:rsidRDefault="00C144FB" w:rsidP="00C144FB">
      <w:pPr>
        <w:pStyle w:val="ListParagraph"/>
        <w:numPr>
          <w:ilvl w:val="0"/>
          <w:numId w:val="1"/>
        </w:numPr>
        <w:rPr>
          <w:rFonts w:ascii="Cambria" w:hAnsi="Cambria"/>
        </w:rPr>
      </w:pPr>
      <w:r>
        <w:rPr>
          <w:rFonts w:ascii="Cambria" w:hAnsi="Cambria"/>
        </w:rPr>
        <w:t>Using the simple.txt file above write a function the reads the file and counts the occurrence of each wor</w:t>
      </w:r>
      <w:r w:rsidR="00E05C4C">
        <w:rPr>
          <w:rFonts w:ascii="Cambria" w:hAnsi="Cambria"/>
        </w:rPr>
        <w:t>d as well as how many vowels are in each sentence.</w:t>
      </w:r>
    </w:p>
    <w:p w14:paraId="53450EB2" w14:textId="08C16D29" w:rsidR="00F71A92" w:rsidRPr="00512E7A" w:rsidRDefault="00C91AF3" w:rsidP="00F71A92">
      <w:pPr>
        <w:pStyle w:val="ListParagraph"/>
        <w:numPr>
          <w:ilvl w:val="0"/>
          <w:numId w:val="1"/>
        </w:numPr>
        <w:rPr>
          <w:rFonts w:ascii="Cambria" w:hAnsi="Cambria"/>
        </w:rPr>
      </w:pPr>
      <w:r>
        <w:rPr>
          <w:rFonts w:ascii="Cambria" w:hAnsi="Cambria"/>
        </w:rPr>
        <w:t>Read the sales data from the csv file given to you. Make use of the sales.csv file and write a function to calculate total amount to pay given the quantity and the price.</w:t>
      </w:r>
      <w:r w:rsidR="00F71A92">
        <w:rPr>
          <w:rFonts w:ascii="Cambria" w:hAnsi="Cambria"/>
        </w:rPr>
        <w:t xml:space="preserve"> Include a grand total of all sales.</w:t>
      </w:r>
      <w:r w:rsidR="00F71A92">
        <w:rPr>
          <w:rFonts w:ascii="Cambria" w:hAnsi="Cambria"/>
        </w:rPr>
        <w:br/>
      </w:r>
      <w:r w:rsidR="00F71A92" w:rsidRPr="00F71A92">
        <w:rPr>
          <w:rFonts w:ascii="Cambria" w:hAnsi="Cambria"/>
          <w:b/>
          <w:bCs/>
        </w:rPr>
        <w:t>Hints:</w:t>
      </w:r>
      <w:r w:rsidR="00F71A92">
        <w:rPr>
          <w:rFonts w:ascii="Cambria" w:hAnsi="Cambria"/>
        </w:rPr>
        <w:t xml:space="preserve"> using a for loop split each row of the csv file into parts. Once you have a [] of each row use a for loop to determine the total for each sale as well as the total sales amount for all sales.</w:t>
      </w:r>
      <w:r w:rsidR="00F71A92">
        <w:rPr>
          <w:rFonts w:ascii="Cambria" w:hAnsi="Cambria"/>
        </w:rPr>
        <w:br/>
      </w:r>
      <w:r w:rsidR="00F71A92">
        <w:rPr>
          <w:rFonts w:ascii="Cambria" w:hAnsi="Cambria"/>
          <w:b/>
          <w:bCs/>
        </w:rPr>
        <w:t>This exercise forms part of a ChatGPT formative assessment. Once you have completed this exercise ask ChatGPT to give you feedback on your solution. After reading the feedback decide what grade you would give yourself out of 10. For example, if the feedback came back as almost correct however …. then give yourself 8 or 9 out of 10.</w:t>
      </w:r>
      <w:r w:rsidR="0028648F">
        <w:rPr>
          <w:rFonts w:ascii="Cambria" w:hAnsi="Cambria"/>
          <w:b/>
          <w:bCs/>
        </w:rPr>
        <w:t xml:space="preserve"> You need to then go to the link given to you in Canvas – under labs week 5 – and complete the questions.</w:t>
      </w:r>
    </w:p>
    <w:p w14:paraId="716EA707" w14:textId="745A54B6" w:rsidR="00512E7A" w:rsidRDefault="00150335" w:rsidP="00F71A92">
      <w:pPr>
        <w:pStyle w:val="ListParagraph"/>
        <w:numPr>
          <w:ilvl w:val="0"/>
          <w:numId w:val="1"/>
        </w:numPr>
        <w:rPr>
          <w:rFonts w:ascii="Cambria" w:hAnsi="Cambria"/>
        </w:rPr>
      </w:pPr>
      <w:r>
        <w:rPr>
          <w:rFonts w:ascii="Cambria" w:hAnsi="Cambria"/>
        </w:rPr>
        <w:t>You need to write a solution for the following sales analysis for an e-commerce company problem. This company would like to analyse its monthly sales data to understand performance, customer demographics and product popularity. However, the data is stored in 3 different files, given to you.</w:t>
      </w:r>
      <w:r>
        <w:rPr>
          <w:rFonts w:ascii="Cambria" w:hAnsi="Cambria"/>
        </w:rPr>
        <w:br/>
        <w:t xml:space="preserve">Sales data -&gt; </w:t>
      </w:r>
      <w:proofErr w:type="spellStart"/>
      <w:r>
        <w:rPr>
          <w:rFonts w:ascii="Cambria" w:hAnsi="Cambria"/>
        </w:rPr>
        <w:t>order_id</w:t>
      </w:r>
      <w:proofErr w:type="spellEnd"/>
      <w:r>
        <w:rPr>
          <w:rFonts w:ascii="Cambria" w:hAnsi="Cambria"/>
        </w:rPr>
        <w:t xml:space="preserve">, </w:t>
      </w:r>
      <w:proofErr w:type="spellStart"/>
      <w:r>
        <w:rPr>
          <w:rFonts w:ascii="Cambria" w:hAnsi="Cambria"/>
        </w:rPr>
        <w:t>product_id</w:t>
      </w:r>
      <w:proofErr w:type="spellEnd"/>
      <w:r>
        <w:rPr>
          <w:rFonts w:ascii="Cambria" w:hAnsi="Cambria"/>
        </w:rPr>
        <w:t xml:space="preserve">, </w:t>
      </w:r>
      <w:proofErr w:type="spellStart"/>
      <w:r>
        <w:rPr>
          <w:rFonts w:ascii="Cambria" w:hAnsi="Cambria"/>
        </w:rPr>
        <w:t>cust_id</w:t>
      </w:r>
      <w:proofErr w:type="spellEnd"/>
      <w:r>
        <w:rPr>
          <w:rFonts w:ascii="Cambria" w:hAnsi="Cambria"/>
        </w:rPr>
        <w:t xml:space="preserve">, quantity, </w:t>
      </w:r>
      <w:proofErr w:type="spellStart"/>
      <w:r>
        <w:rPr>
          <w:rFonts w:ascii="Cambria" w:hAnsi="Cambria"/>
        </w:rPr>
        <w:t>sa</w:t>
      </w:r>
      <w:r w:rsidR="00294FDF">
        <w:rPr>
          <w:rFonts w:ascii="Cambria" w:hAnsi="Cambria"/>
        </w:rPr>
        <w:t>l</w:t>
      </w:r>
      <w:r>
        <w:rPr>
          <w:rFonts w:ascii="Cambria" w:hAnsi="Cambria"/>
        </w:rPr>
        <w:t>e_date</w:t>
      </w:r>
      <w:proofErr w:type="spellEnd"/>
      <w:r>
        <w:rPr>
          <w:rFonts w:ascii="Cambria" w:hAnsi="Cambria"/>
        </w:rPr>
        <w:br/>
        <w:t xml:space="preserve">Product info -&gt; </w:t>
      </w:r>
      <w:proofErr w:type="spellStart"/>
      <w:r>
        <w:rPr>
          <w:rFonts w:ascii="Cambria" w:hAnsi="Cambria"/>
        </w:rPr>
        <w:t>product_id</w:t>
      </w:r>
      <w:proofErr w:type="spellEnd"/>
      <w:r>
        <w:rPr>
          <w:rFonts w:ascii="Cambria" w:hAnsi="Cambria"/>
        </w:rPr>
        <w:t xml:space="preserve">, </w:t>
      </w:r>
      <w:proofErr w:type="spellStart"/>
      <w:r>
        <w:rPr>
          <w:rFonts w:ascii="Cambria" w:hAnsi="Cambria"/>
        </w:rPr>
        <w:t>product_name</w:t>
      </w:r>
      <w:proofErr w:type="spellEnd"/>
      <w:r>
        <w:rPr>
          <w:rFonts w:ascii="Cambria" w:hAnsi="Cambria"/>
        </w:rPr>
        <w:t>, price</w:t>
      </w:r>
      <w:r>
        <w:rPr>
          <w:rFonts w:ascii="Cambria" w:hAnsi="Cambria"/>
        </w:rPr>
        <w:br/>
        <w:t xml:space="preserve">Customer info -&gt; </w:t>
      </w:r>
      <w:proofErr w:type="spellStart"/>
      <w:r>
        <w:rPr>
          <w:rFonts w:ascii="Cambria" w:hAnsi="Cambria"/>
        </w:rPr>
        <w:t>cust_id</w:t>
      </w:r>
      <w:proofErr w:type="spellEnd"/>
      <w:r>
        <w:rPr>
          <w:rFonts w:ascii="Cambria" w:hAnsi="Cambria"/>
        </w:rPr>
        <w:t xml:space="preserve">, </w:t>
      </w:r>
      <w:proofErr w:type="spellStart"/>
      <w:r>
        <w:rPr>
          <w:rFonts w:ascii="Cambria" w:hAnsi="Cambria"/>
        </w:rPr>
        <w:t>cust_name</w:t>
      </w:r>
      <w:proofErr w:type="spellEnd"/>
      <w:r>
        <w:rPr>
          <w:rFonts w:ascii="Cambria" w:hAnsi="Cambria"/>
        </w:rPr>
        <w:t>, age, location</w:t>
      </w:r>
      <w:r>
        <w:rPr>
          <w:rFonts w:ascii="Cambria" w:hAnsi="Cambria"/>
        </w:rPr>
        <w:br/>
        <w:t xml:space="preserve">You need to create a solution for the company that displays a monthly report. The </w:t>
      </w:r>
      <w:r>
        <w:rPr>
          <w:rFonts w:ascii="Cambria" w:hAnsi="Cambria"/>
        </w:rPr>
        <w:lastRenderedPageBreak/>
        <w:t>key elements for the report are:</w:t>
      </w:r>
      <w:r>
        <w:rPr>
          <w:rFonts w:ascii="Cambria" w:hAnsi="Cambria"/>
        </w:rPr>
        <w:br/>
        <w:t xml:space="preserve">total sales -&gt; total sales for each product </w:t>
      </w:r>
      <w:r>
        <w:rPr>
          <w:rFonts w:ascii="Cambria" w:hAnsi="Cambria"/>
        </w:rPr>
        <w:br/>
        <w:t xml:space="preserve">customer demographic -&gt; </w:t>
      </w:r>
      <w:r w:rsidR="009D6ACC">
        <w:rPr>
          <w:rFonts w:ascii="Cambria" w:hAnsi="Cambria"/>
        </w:rPr>
        <w:t xml:space="preserve">details of a customer (include name and city) purchasing a product (you only need to show the </w:t>
      </w:r>
      <w:proofErr w:type="spellStart"/>
      <w:r w:rsidR="009D6ACC">
        <w:rPr>
          <w:rFonts w:ascii="Cambria" w:hAnsi="Cambria"/>
        </w:rPr>
        <w:t>prod_id</w:t>
      </w:r>
      <w:proofErr w:type="spellEnd"/>
      <w:r w:rsidR="009D6ACC">
        <w:rPr>
          <w:rFonts w:ascii="Cambria" w:hAnsi="Cambria"/>
        </w:rPr>
        <w:t xml:space="preserve"> )</w:t>
      </w:r>
      <w:r>
        <w:rPr>
          <w:rFonts w:ascii="Cambria" w:hAnsi="Cambria"/>
        </w:rPr>
        <w:br/>
      </w:r>
      <w:r w:rsidR="009D6ACC">
        <w:rPr>
          <w:rFonts w:ascii="Cambria" w:hAnsi="Cambria"/>
        </w:rPr>
        <w:t xml:space="preserve">Hint: </w:t>
      </w:r>
      <w:r>
        <w:rPr>
          <w:rFonts w:ascii="Cambria" w:hAnsi="Cambria"/>
        </w:rPr>
        <w:t xml:space="preserve">In order to solve this you need to create a </w:t>
      </w:r>
      <w:r w:rsidR="00F81046">
        <w:rPr>
          <w:rFonts w:ascii="Cambria" w:hAnsi="Cambria"/>
        </w:rPr>
        <w:t>{}</w:t>
      </w:r>
      <w:r>
        <w:rPr>
          <w:rFonts w:ascii="Cambria" w:hAnsi="Cambria"/>
        </w:rPr>
        <w:t xml:space="preserve"> </w:t>
      </w:r>
      <w:r w:rsidR="00F81046">
        <w:rPr>
          <w:rFonts w:ascii="Cambria" w:hAnsi="Cambria"/>
        </w:rPr>
        <w:t>for</w:t>
      </w:r>
      <w:r>
        <w:rPr>
          <w:rFonts w:ascii="Cambria" w:hAnsi="Cambria"/>
        </w:rPr>
        <w:t xml:space="preserve"> sales.csv</w:t>
      </w:r>
      <w:r w:rsidR="009D6ACC">
        <w:rPr>
          <w:rFonts w:ascii="Cambria" w:hAnsi="Cambria"/>
        </w:rPr>
        <w:t xml:space="preserve">, </w:t>
      </w:r>
      <w:r>
        <w:rPr>
          <w:rFonts w:ascii="Cambria" w:hAnsi="Cambria"/>
        </w:rPr>
        <w:t xml:space="preserve">products.csv </w:t>
      </w:r>
      <w:r w:rsidR="009D6ACC">
        <w:rPr>
          <w:rFonts w:ascii="Cambria" w:hAnsi="Cambria"/>
        </w:rPr>
        <w:t>and customer.csv so that you can manipulate data to process reports.</w:t>
      </w:r>
    </w:p>
    <w:p w14:paraId="6B512B65" w14:textId="785535A6" w:rsidR="00B80077" w:rsidRPr="00B80077" w:rsidRDefault="00B80077" w:rsidP="00B80077">
      <w:pPr>
        <w:rPr>
          <w:rFonts w:ascii="Cambria" w:hAnsi="Cambria"/>
          <w:b/>
          <w:bCs/>
        </w:rPr>
      </w:pPr>
      <w:r>
        <w:rPr>
          <w:rFonts w:ascii="Cambria" w:hAnsi="Cambria"/>
          <w:b/>
          <w:bCs/>
        </w:rPr>
        <w:t xml:space="preserve">Writing to </w:t>
      </w:r>
      <w:r w:rsidRPr="00B80077">
        <w:rPr>
          <w:rFonts w:ascii="Cambria" w:hAnsi="Cambria"/>
          <w:b/>
          <w:bCs/>
        </w:rPr>
        <w:t>files:</w:t>
      </w:r>
    </w:p>
    <w:p w14:paraId="32883234" w14:textId="70AEA4C8" w:rsidR="00D63D80" w:rsidRDefault="00B80077" w:rsidP="00D63D80">
      <w:pPr>
        <w:pStyle w:val="ListParagraph"/>
        <w:numPr>
          <w:ilvl w:val="0"/>
          <w:numId w:val="1"/>
        </w:numPr>
        <w:rPr>
          <w:rFonts w:ascii="Cambria" w:hAnsi="Cambria"/>
        </w:rPr>
      </w:pPr>
      <w:r>
        <w:rPr>
          <w:rFonts w:ascii="Cambria" w:hAnsi="Cambria"/>
        </w:rPr>
        <w:t>Given the following student data write a report to a file. The student data is as follows:</w:t>
      </w:r>
      <w:r>
        <w:rPr>
          <w:rFonts w:ascii="Cambria" w:hAnsi="Cambria"/>
        </w:rPr>
        <w:br/>
      </w:r>
      <w:proofErr w:type="spellStart"/>
      <w:r>
        <w:rPr>
          <w:rFonts w:ascii="Cambria" w:hAnsi="Cambria"/>
        </w:rPr>
        <w:t>student_data</w:t>
      </w:r>
      <w:proofErr w:type="spellEnd"/>
      <w:r>
        <w:rPr>
          <w:rFonts w:ascii="Cambria" w:hAnsi="Cambria"/>
        </w:rPr>
        <w:t xml:space="preserve"> = [</w:t>
      </w:r>
      <w:r>
        <w:rPr>
          <w:rFonts w:ascii="Cambria" w:hAnsi="Cambria"/>
        </w:rPr>
        <w:br/>
        <w:t xml:space="preserve">    </w:t>
      </w:r>
      <w:proofErr w:type="gramStart"/>
      <w:r>
        <w:rPr>
          <w:rFonts w:ascii="Cambria" w:hAnsi="Cambria"/>
        </w:rPr>
        <w:t xml:space="preserve">   {</w:t>
      </w:r>
      <w:proofErr w:type="gramEnd"/>
      <w:r>
        <w:rPr>
          <w:rFonts w:ascii="Cambria" w:hAnsi="Cambria"/>
        </w:rPr>
        <w:t>“</w:t>
      </w:r>
      <w:proofErr w:type="spellStart"/>
      <w:r>
        <w:rPr>
          <w:rFonts w:ascii="Cambria" w:hAnsi="Cambria"/>
        </w:rPr>
        <w:t>student_id</w:t>
      </w:r>
      <w:proofErr w:type="spellEnd"/>
      <w:r>
        <w:rPr>
          <w:rFonts w:ascii="Cambria" w:hAnsi="Cambria"/>
        </w:rPr>
        <w:t xml:space="preserve">” : “12345”, “grade1”: </w:t>
      </w:r>
      <w:r w:rsidR="00D63D80">
        <w:rPr>
          <w:rFonts w:ascii="Cambria" w:hAnsi="Cambria"/>
        </w:rPr>
        <w:t>47</w:t>
      </w:r>
      <w:r>
        <w:rPr>
          <w:rFonts w:ascii="Cambria" w:hAnsi="Cambria"/>
        </w:rPr>
        <w:t xml:space="preserve">, “grade2”: </w:t>
      </w:r>
      <w:r w:rsidR="00D63D80">
        <w:rPr>
          <w:rFonts w:ascii="Cambria" w:hAnsi="Cambria"/>
        </w:rPr>
        <w:t>2</w:t>
      </w:r>
      <w:r>
        <w:rPr>
          <w:rFonts w:ascii="Cambria" w:hAnsi="Cambria"/>
        </w:rPr>
        <w:t>0, “grade3””65},</w:t>
      </w:r>
      <w:r>
        <w:rPr>
          <w:rFonts w:ascii="Cambria" w:hAnsi="Cambria"/>
        </w:rPr>
        <w:br/>
        <w:t xml:space="preserve">       {</w:t>
      </w:r>
      <w:r w:rsidR="00D63D80">
        <w:rPr>
          <w:rFonts w:ascii="Cambria" w:hAnsi="Cambria"/>
        </w:rPr>
        <w:t>add the others as below</w:t>
      </w:r>
      <w:r>
        <w:rPr>
          <w:rFonts w:ascii="Cambria" w:hAnsi="Cambria"/>
        </w:rPr>
        <w:t>}</w:t>
      </w:r>
      <w:r>
        <w:rPr>
          <w:rFonts w:ascii="Cambria" w:hAnsi="Cambria"/>
        </w:rPr>
        <w:br/>
        <w:t xml:space="preserve">       ]</w:t>
      </w:r>
      <w:r>
        <w:rPr>
          <w:rFonts w:ascii="Cambria" w:hAnsi="Cambria"/>
        </w:rPr>
        <w:br/>
        <w:t>Make use of f-string to write() the report to the file</w:t>
      </w:r>
      <w:r w:rsidR="00B223C2">
        <w:rPr>
          <w:rFonts w:ascii="Cambria" w:hAnsi="Cambria"/>
        </w:rPr>
        <w:t xml:space="preserve"> called student_report.csv</w:t>
      </w:r>
      <w:r w:rsidR="00821EF7">
        <w:rPr>
          <w:rFonts w:ascii="Cambria" w:hAnsi="Cambria"/>
        </w:rPr>
        <w:t>.</w:t>
      </w:r>
      <w:r w:rsidR="00D63D80">
        <w:rPr>
          <w:rFonts w:ascii="Cambria" w:hAnsi="Cambria"/>
        </w:rPr>
        <w:t xml:space="preserve"> This is what the file should look like, it also includes the average of the students rounded off to 2 decimals.</w:t>
      </w:r>
      <w:r w:rsidR="00D63D80">
        <w:rPr>
          <w:rFonts w:ascii="Cambria" w:hAnsi="Cambria"/>
        </w:rPr>
        <w:br/>
      </w:r>
      <w:r w:rsidR="00D63D80">
        <w:rPr>
          <w:rFonts w:ascii="Cambria" w:hAnsi="Cambria"/>
          <w:noProof/>
        </w:rPr>
        <w:drawing>
          <wp:inline distT="0" distB="0" distL="0" distR="0" wp14:anchorId="40B2BE21" wp14:editId="67F9581C">
            <wp:extent cx="5731510" cy="947420"/>
            <wp:effectExtent l="0" t="0" r="0" b="5080"/>
            <wp:docPr id="8195969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96939"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947420"/>
                    </a:xfrm>
                    <a:prstGeom prst="rect">
                      <a:avLst/>
                    </a:prstGeom>
                  </pic:spPr>
                </pic:pic>
              </a:graphicData>
            </a:graphic>
          </wp:inline>
        </w:drawing>
      </w:r>
    </w:p>
    <w:p w14:paraId="4151C9BC" w14:textId="6ADD1F34" w:rsidR="001B2107" w:rsidRDefault="00F430E7" w:rsidP="00D63D80">
      <w:pPr>
        <w:pStyle w:val="ListParagraph"/>
        <w:numPr>
          <w:ilvl w:val="0"/>
          <w:numId w:val="1"/>
        </w:numPr>
        <w:rPr>
          <w:rFonts w:ascii="Cambria" w:hAnsi="Cambria"/>
        </w:rPr>
      </w:pPr>
      <w:r>
        <w:rPr>
          <w:rFonts w:ascii="Cambria" w:hAnsi="Cambria"/>
        </w:rPr>
        <w:t xml:space="preserve">(a) </w:t>
      </w:r>
      <w:r w:rsidR="00B223C2">
        <w:rPr>
          <w:rFonts w:ascii="Cambria" w:hAnsi="Cambria"/>
        </w:rPr>
        <w:t xml:space="preserve">Using the student_report.csv file read the contents in and print to the screen in the following format (use the </w:t>
      </w:r>
      <w:proofErr w:type="spellStart"/>
      <w:proofErr w:type="gramStart"/>
      <w:r w:rsidR="00B223C2">
        <w:rPr>
          <w:rFonts w:ascii="Cambria" w:hAnsi="Cambria"/>
        </w:rPr>
        <w:t>csv.reader</w:t>
      </w:r>
      <w:proofErr w:type="spellEnd"/>
      <w:proofErr w:type="gramEnd"/>
      <w:r w:rsidR="00B223C2">
        <w:rPr>
          <w:rFonts w:ascii="Cambria" w:hAnsi="Cambria"/>
        </w:rPr>
        <w:t>() to do this:</w:t>
      </w:r>
      <w:r>
        <w:rPr>
          <w:rFonts w:ascii="Cambria" w:hAnsi="Cambria"/>
        </w:rPr>
        <w:br/>
      </w:r>
      <w:r>
        <w:rPr>
          <w:rFonts w:ascii="Cambria" w:hAnsi="Cambria"/>
          <w:noProof/>
        </w:rPr>
        <w:drawing>
          <wp:inline distT="0" distB="0" distL="0" distR="0" wp14:anchorId="6A871232" wp14:editId="024ED278">
            <wp:extent cx="1470682" cy="2137893"/>
            <wp:effectExtent l="0" t="0" r="2540" b="0"/>
            <wp:docPr id="76400717" name="Picture 2"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0717" name="Picture 2" descr="A screen shot of a black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93073" cy="2170442"/>
                    </a:xfrm>
                    <a:prstGeom prst="rect">
                      <a:avLst/>
                    </a:prstGeom>
                  </pic:spPr>
                </pic:pic>
              </a:graphicData>
            </a:graphic>
          </wp:inline>
        </w:drawing>
      </w:r>
      <w:r>
        <w:rPr>
          <w:rFonts w:ascii="Cambria" w:hAnsi="Cambria"/>
        </w:rPr>
        <w:br/>
        <w:t xml:space="preserve">(b) </w:t>
      </w:r>
      <w:r w:rsidR="00B3570C">
        <w:rPr>
          <w:rFonts w:ascii="Cambria" w:hAnsi="Cambria"/>
        </w:rPr>
        <w:t xml:space="preserve">Using the student_report.csv open the file again and read using </w:t>
      </w:r>
      <w:proofErr w:type="spellStart"/>
      <w:r w:rsidR="00B3570C">
        <w:rPr>
          <w:rFonts w:ascii="Cambria" w:hAnsi="Cambria"/>
        </w:rPr>
        <w:t>csv.reader</w:t>
      </w:r>
      <w:proofErr w:type="spellEnd"/>
      <w:r w:rsidR="00B3570C">
        <w:rPr>
          <w:rFonts w:ascii="Cambria" w:hAnsi="Cambria"/>
        </w:rPr>
        <w:t xml:space="preserve">(). </w:t>
      </w:r>
      <w:r w:rsidR="00B3570C">
        <w:rPr>
          <w:rFonts w:ascii="Cambria" w:hAnsi="Cambria"/>
        </w:rPr>
        <w:lastRenderedPageBreak/>
        <w:t xml:space="preserve">This time create a dictionary with each row. Challenge: the headers must not be read in. Make use of </w:t>
      </w:r>
      <w:proofErr w:type="gramStart"/>
      <w:r w:rsidR="00B3570C">
        <w:rPr>
          <w:rFonts w:ascii="Cambria" w:hAnsi="Cambria"/>
        </w:rPr>
        <w:t>next(</w:t>
      </w:r>
      <w:proofErr w:type="gramEnd"/>
      <w:r w:rsidR="00B3570C">
        <w:rPr>
          <w:rFonts w:ascii="Cambria" w:hAnsi="Cambria"/>
        </w:rPr>
        <w:t>) to skip the headers.</w:t>
      </w:r>
      <w:r w:rsidR="00286795">
        <w:rPr>
          <w:rFonts w:ascii="Cambria" w:hAnsi="Cambria"/>
        </w:rPr>
        <w:t xml:space="preserve"> </w:t>
      </w:r>
    </w:p>
    <w:p w14:paraId="4B38BA67" w14:textId="0D0084F5" w:rsidR="00406C1D" w:rsidRPr="00D63D80" w:rsidRDefault="002F3AAF" w:rsidP="00D63D80">
      <w:pPr>
        <w:pStyle w:val="ListParagraph"/>
        <w:numPr>
          <w:ilvl w:val="0"/>
          <w:numId w:val="1"/>
        </w:numPr>
        <w:rPr>
          <w:rFonts w:ascii="Cambria" w:hAnsi="Cambria"/>
        </w:rPr>
      </w:pPr>
      <w:r>
        <w:rPr>
          <w:rFonts w:ascii="Cambria" w:hAnsi="Cambria"/>
        </w:rPr>
        <w:t xml:space="preserve">Write an application with a menu </w:t>
      </w:r>
      <w:r w:rsidR="000435A5">
        <w:rPr>
          <w:rFonts w:ascii="Cambria" w:hAnsi="Cambria"/>
        </w:rPr>
        <w:t>to solve the following problem:</w:t>
      </w:r>
      <w:r w:rsidR="000435A5">
        <w:rPr>
          <w:rFonts w:ascii="Cambria" w:hAnsi="Cambria"/>
        </w:rPr>
        <w:br/>
        <w:t>Find My Pet:</w:t>
      </w:r>
      <w:r w:rsidR="000435A5">
        <w:rPr>
          <w:rFonts w:ascii="Cambria" w:hAnsi="Cambria"/>
        </w:rPr>
        <w:br/>
        <w:t>1.   Add a pet</w:t>
      </w:r>
      <w:r w:rsidR="000435A5">
        <w:rPr>
          <w:rFonts w:ascii="Cambria" w:hAnsi="Cambria"/>
        </w:rPr>
        <w:br/>
        <w:t>2.   Search a pet’s details</w:t>
      </w:r>
      <w:r w:rsidR="000435A5">
        <w:rPr>
          <w:rFonts w:ascii="Cambria" w:hAnsi="Cambria"/>
        </w:rPr>
        <w:br/>
      </w:r>
      <w:r w:rsidR="00BD205E">
        <w:rPr>
          <w:rFonts w:ascii="Cambria" w:hAnsi="Cambria"/>
        </w:rPr>
        <w:t>3</w:t>
      </w:r>
      <w:r w:rsidR="000435A5">
        <w:rPr>
          <w:rFonts w:ascii="Cambria" w:hAnsi="Cambria"/>
        </w:rPr>
        <w:t>.   Print a summary of all pets</w:t>
      </w:r>
      <w:r w:rsidR="000435A5">
        <w:rPr>
          <w:rFonts w:ascii="Cambria" w:hAnsi="Cambria"/>
        </w:rPr>
        <w:br/>
      </w:r>
      <w:r w:rsidR="00BD205E">
        <w:rPr>
          <w:rFonts w:ascii="Cambria" w:hAnsi="Cambria"/>
        </w:rPr>
        <w:t>4</w:t>
      </w:r>
      <w:r w:rsidR="000435A5">
        <w:rPr>
          <w:rFonts w:ascii="Cambria" w:hAnsi="Cambria"/>
        </w:rPr>
        <w:t>.   Exit</w:t>
      </w:r>
      <w:r w:rsidR="000435A5">
        <w:rPr>
          <w:rFonts w:ascii="Cambria" w:hAnsi="Cambria"/>
        </w:rPr>
        <w:br/>
        <w:t>This application is about entering pet</w:t>
      </w:r>
      <w:r w:rsidR="00FA2D9C">
        <w:rPr>
          <w:rFonts w:ascii="Cambria" w:hAnsi="Cambria"/>
        </w:rPr>
        <w:t>’</w:t>
      </w:r>
      <w:r w:rsidR="000435A5">
        <w:rPr>
          <w:rFonts w:ascii="Cambria" w:hAnsi="Cambria"/>
        </w:rPr>
        <w:t>s details to a system. Code each function linked to the menu above.</w:t>
      </w:r>
      <w:r w:rsidR="000435A5">
        <w:rPr>
          <w:rFonts w:ascii="Cambria" w:hAnsi="Cambria"/>
        </w:rPr>
        <w:br/>
      </w:r>
      <w:r w:rsidR="000435A5" w:rsidRPr="00FA2D9C">
        <w:rPr>
          <w:rFonts w:ascii="Cambria" w:hAnsi="Cambria"/>
          <w:b/>
          <w:bCs/>
        </w:rPr>
        <w:t>Add a pet:</w:t>
      </w:r>
      <w:r w:rsidR="000435A5" w:rsidRPr="00FA2D9C">
        <w:rPr>
          <w:rFonts w:ascii="Cambria" w:hAnsi="Cambria"/>
          <w:b/>
          <w:bCs/>
        </w:rPr>
        <w:br/>
      </w:r>
      <w:r w:rsidR="000435A5">
        <w:rPr>
          <w:rFonts w:ascii="Cambria" w:hAnsi="Cambria"/>
        </w:rPr>
        <w:t>Ask the user to enter a microchip number, pet’s name, breed and gender. Write these details to a file called “pets.csv”</w:t>
      </w:r>
      <w:r w:rsidR="00FA2D9C">
        <w:rPr>
          <w:rFonts w:ascii="Cambria" w:hAnsi="Cambria"/>
        </w:rPr>
        <w:t xml:space="preserve"> make use of </w:t>
      </w:r>
      <w:proofErr w:type="spellStart"/>
      <w:proofErr w:type="gramStart"/>
      <w:r w:rsidR="00FA2D9C">
        <w:rPr>
          <w:rFonts w:ascii="Cambria" w:hAnsi="Cambria"/>
        </w:rPr>
        <w:t>csv.writer</w:t>
      </w:r>
      <w:proofErr w:type="spellEnd"/>
      <w:proofErr w:type="gramEnd"/>
      <w:r w:rsidR="00FA2D9C">
        <w:rPr>
          <w:rFonts w:ascii="Cambria" w:hAnsi="Cambria"/>
        </w:rPr>
        <w:t xml:space="preserve"> with a delimiter of “;”, hint: use </w:t>
      </w:r>
      <w:proofErr w:type="spellStart"/>
      <w:r w:rsidR="00FA2D9C">
        <w:rPr>
          <w:rFonts w:ascii="Cambria" w:hAnsi="Cambria"/>
        </w:rPr>
        <w:t>writerow</w:t>
      </w:r>
      <w:proofErr w:type="spellEnd"/>
      <w:r w:rsidR="00FA2D9C">
        <w:rPr>
          <w:rFonts w:ascii="Cambria" w:hAnsi="Cambria"/>
        </w:rPr>
        <w:t>([microchip, name, breed, gender])</w:t>
      </w:r>
      <w:r w:rsidR="000435A5">
        <w:rPr>
          <w:rFonts w:ascii="Cambria" w:hAnsi="Cambria"/>
        </w:rPr>
        <w:br/>
      </w:r>
      <w:r w:rsidR="000435A5" w:rsidRPr="00FA2D9C">
        <w:rPr>
          <w:rFonts w:ascii="Cambria" w:hAnsi="Cambria"/>
          <w:b/>
          <w:bCs/>
        </w:rPr>
        <w:t>Search for a pet’s details:</w:t>
      </w:r>
      <w:r w:rsidR="000435A5" w:rsidRPr="00FA2D9C">
        <w:rPr>
          <w:rFonts w:ascii="Cambria" w:hAnsi="Cambria"/>
          <w:b/>
          <w:bCs/>
        </w:rPr>
        <w:br/>
      </w:r>
      <w:r w:rsidR="000435A5">
        <w:rPr>
          <w:rFonts w:ascii="Cambria" w:hAnsi="Cambria"/>
        </w:rPr>
        <w:t>Pull the file in as a dictionary</w:t>
      </w:r>
      <w:r w:rsidR="00FA2D9C">
        <w:rPr>
          <w:rFonts w:ascii="Cambria" w:hAnsi="Cambria"/>
        </w:rPr>
        <w:t>. A</w:t>
      </w:r>
      <w:r w:rsidR="000435A5">
        <w:rPr>
          <w:rFonts w:ascii="Cambria" w:hAnsi="Cambria"/>
        </w:rPr>
        <w:t>sk the user for the pet’s microchip number or name to locate the pet’s details. Display the details.</w:t>
      </w:r>
      <w:r w:rsidR="00FA2D9C">
        <w:rPr>
          <w:rFonts w:ascii="Cambria" w:hAnsi="Cambria"/>
        </w:rPr>
        <w:t xml:space="preserve"> Hint: make use of </w:t>
      </w:r>
      <w:proofErr w:type="gramStart"/>
      <w:r w:rsidR="00FA2D9C">
        <w:rPr>
          <w:rFonts w:ascii="Cambria" w:hAnsi="Cambria"/>
        </w:rPr>
        <w:t>get(</w:t>
      </w:r>
      <w:proofErr w:type="gramEnd"/>
      <w:r w:rsidR="00FA2D9C">
        <w:rPr>
          <w:rFonts w:ascii="Cambria" w:hAnsi="Cambria"/>
        </w:rPr>
        <w:t>) to search for the pet if the pet is found display the details otherwise print “pet not found”</w:t>
      </w:r>
      <w:r w:rsidR="000435A5">
        <w:rPr>
          <w:rFonts w:ascii="Cambria" w:hAnsi="Cambria"/>
        </w:rPr>
        <w:br/>
      </w:r>
      <w:r w:rsidR="000435A5" w:rsidRPr="00FA2D9C">
        <w:rPr>
          <w:rFonts w:ascii="Cambria" w:hAnsi="Cambria"/>
          <w:b/>
          <w:bCs/>
        </w:rPr>
        <w:t>Report:</w:t>
      </w:r>
      <w:r w:rsidR="000435A5" w:rsidRPr="00FA2D9C">
        <w:rPr>
          <w:rFonts w:ascii="Cambria" w:hAnsi="Cambria"/>
          <w:b/>
          <w:bCs/>
        </w:rPr>
        <w:br/>
      </w:r>
      <w:r w:rsidR="000435A5">
        <w:rPr>
          <w:rFonts w:ascii="Cambria" w:hAnsi="Cambria"/>
        </w:rPr>
        <w:t>Pull the details in from the file and display in a well formatted manner each pet with their details.</w:t>
      </w:r>
    </w:p>
    <w:sectPr w:rsidR="00406C1D" w:rsidRPr="00D63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Hebrew">
    <w:altName w:val="﷽﷽﷽﷽﷽﷽﷽﷽brew"/>
    <w:panose1 w:val="00000000000000000000"/>
    <w:charset w:val="B1"/>
    <w:family w:val="auto"/>
    <w:pitch w:val="variable"/>
    <w:sig w:usb0="80000843" w:usb1="40000002" w:usb2="00000000" w:usb3="00000000" w:csb0="0000002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8408E2"/>
    <w:multiLevelType w:val="hybridMultilevel"/>
    <w:tmpl w:val="424EF6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0641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3A1"/>
    <w:rsid w:val="00012A6D"/>
    <w:rsid w:val="00025F66"/>
    <w:rsid w:val="000435A5"/>
    <w:rsid w:val="00045CF2"/>
    <w:rsid w:val="000660A5"/>
    <w:rsid w:val="0007177F"/>
    <w:rsid w:val="00085C59"/>
    <w:rsid w:val="000A3E1D"/>
    <w:rsid w:val="000D3EB3"/>
    <w:rsid w:val="000F01E6"/>
    <w:rsid w:val="00103045"/>
    <w:rsid w:val="00150335"/>
    <w:rsid w:val="001535F3"/>
    <w:rsid w:val="001978B0"/>
    <w:rsid w:val="001A5FC8"/>
    <w:rsid w:val="001B2107"/>
    <w:rsid w:val="001B446D"/>
    <w:rsid w:val="001C5508"/>
    <w:rsid w:val="001D13F7"/>
    <w:rsid w:val="00223BB8"/>
    <w:rsid w:val="0022421B"/>
    <w:rsid w:val="0028648F"/>
    <w:rsid w:val="00286795"/>
    <w:rsid w:val="00294FDF"/>
    <w:rsid w:val="002A38F4"/>
    <w:rsid w:val="002B206F"/>
    <w:rsid w:val="002F3AAF"/>
    <w:rsid w:val="00343D24"/>
    <w:rsid w:val="00356A42"/>
    <w:rsid w:val="00365051"/>
    <w:rsid w:val="003733FC"/>
    <w:rsid w:val="00383F61"/>
    <w:rsid w:val="003B6D04"/>
    <w:rsid w:val="003E2BAD"/>
    <w:rsid w:val="003E4206"/>
    <w:rsid w:val="003F4C63"/>
    <w:rsid w:val="004020D8"/>
    <w:rsid w:val="00406C1D"/>
    <w:rsid w:val="00425C54"/>
    <w:rsid w:val="004277C7"/>
    <w:rsid w:val="00433831"/>
    <w:rsid w:val="00445D27"/>
    <w:rsid w:val="004860C6"/>
    <w:rsid w:val="00497D1E"/>
    <w:rsid w:val="004D5922"/>
    <w:rsid w:val="004E5CF0"/>
    <w:rsid w:val="004E771D"/>
    <w:rsid w:val="0050152C"/>
    <w:rsid w:val="00512E7A"/>
    <w:rsid w:val="00543620"/>
    <w:rsid w:val="00543C9B"/>
    <w:rsid w:val="00566B5D"/>
    <w:rsid w:val="005701E2"/>
    <w:rsid w:val="005C6850"/>
    <w:rsid w:val="005D02CC"/>
    <w:rsid w:val="005F09B1"/>
    <w:rsid w:val="00610A09"/>
    <w:rsid w:val="00614A57"/>
    <w:rsid w:val="00626C6C"/>
    <w:rsid w:val="00643751"/>
    <w:rsid w:val="00657D24"/>
    <w:rsid w:val="00694B3D"/>
    <w:rsid w:val="006E3E9D"/>
    <w:rsid w:val="006F4C5A"/>
    <w:rsid w:val="00700BCE"/>
    <w:rsid w:val="00711D6E"/>
    <w:rsid w:val="007139FA"/>
    <w:rsid w:val="00715ED2"/>
    <w:rsid w:val="0073526A"/>
    <w:rsid w:val="0079095B"/>
    <w:rsid w:val="007B5351"/>
    <w:rsid w:val="007D209E"/>
    <w:rsid w:val="007E043C"/>
    <w:rsid w:val="00807A59"/>
    <w:rsid w:val="00811D12"/>
    <w:rsid w:val="00814E9F"/>
    <w:rsid w:val="00821C10"/>
    <w:rsid w:val="00821EF7"/>
    <w:rsid w:val="00887CC0"/>
    <w:rsid w:val="008B3178"/>
    <w:rsid w:val="008B3A7E"/>
    <w:rsid w:val="008C709C"/>
    <w:rsid w:val="008D55B3"/>
    <w:rsid w:val="008E1A90"/>
    <w:rsid w:val="009336DB"/>
    <w:rsid w:val="00935087"/>
    <w:rsid w:val="00940BFB"/>
    <w:rsid w:val="00944842"/>
    <w:rsid w:val="009448D1"/>
    <w:rsid w:val="00946C6C"/>
    <w:rsid w:val="009576F2"/>
    <w:rsid w:val="0096221A"/>
    <w:rsid w:val="009C01AD"/>
    <w:rsid w:val="009C5049"/>
    <w:rsid w:val="009D0ADC"/>
    <w:rsid w:val="009D6ACC"/>
    <w:rsid w:val="009E1ED4"/>
    <w:rsid w:val="009E4898"/>
    <w:rsid w:val="009F58C7"/>
    <w:rsid w:val="00A048A0"/>
    <w:rsid w:val="00A16088"/>
    <w:rsid w:val="00A3067E"/>
    <w:rsid w:val="00A37017"/>
    <w:rsid w:val="00A371AF"/>
    <w:rsid w:val="00A42364"/>
    <w:rsid w:val="00A86B2C"/>
    <w:rsid w:val="00AA000F"/>
    <w:rsid w:val="00AB1DAE"/>
    <w:rsid w:val="00AC25EB"/>
    <w:rsid w:val="00AD7AEC"/>
    <w:rsid w:val="00AE6664"/>
    <w:rsid w:val="00B00F76"/>
    <w:rsid w:val="00B02D8E"/>
    <w:rsid w:val="00B04C1D"/>
    <w:rsid w:val="00B223C2"/>
    <w:rsid w:val="00B25152"/>
    <w:rsid w:val="00B26D46"/>
    <w:rsid w:val="00B31526"/>
    <w:rsid w:val="00B3570C"/>
    <w:rsid w:val="00B57918"/>
    <w:rsid w:val="00B70C85"/>
    <w:rsid w:val="00B80077"/>
    <w:rsid w:val="00B80308"/>
    <w:rsid w:val="00BA5F6A"/>
    <w:rsid w:val="00BA632F"/>
    <w:rsid w:val="00BB02A3"/>
    <w:rsid w:val="00BC2B06"/>
    <w:rsid w:val="00BC4068"/>
    <w:rsid w:val="00BD205E"/>
    <w:rsid w:val="00BF5EB2"/>
    <w:rsid w:val="00C075D3"/>
    <w:rsid w:val="00C11496"/>
    <w:rsid w:val="00C144FB"/>
    <w:rsid w:val="00C15F5C"/>
    <w:rsid w:val="00C246AD"/>
    <w:rsid w:val="00C40D70"/>
    <w:rsid w:val="00C53789"/>
    <w:rsid w:val="00C6312D"/>
    <w:rsid w:val="00C90571"/>
    <w:rsid w:val="00C907C3"/>
    <w:rsid w:val="00C91AF3"/>
    <w:rsid w:val="00CA2112"/>
    <w:rsid w:val="00CB7D3C"/>
    <w:rsid w:val="00CC3140"/>
    <w:rsid w:val="00CC74F2"/>
    <w:rsid w:val="00CD246E"/>
    <w:rsid w:val="00CF6D1C"/>
    <w:rsid w:val="00D0372A"/>
    <w:rsid w:val="00D124B1"/>
    <w:rsid w:val="00D16E67"/>
    <w:rsid w:val="00D2301B"/>
    <w:rsid w:val="00D40783"/>
    <w:rsid w:val="00D43506"/>
    <w:rsid w:val="00D453B9"/>
    <w:rsid w:val="00D52CC7"/>
    <w:rsid w:val="00D611F9"/>
    <w:rsid w:val="00D62DF5"/>
    <w:rsid w:val="00D63D80"/>
    <w:rsid w:val="00D653C0"/>
    <w:rsid w:val="00D936AD"/>
    <w:rsid w:val="00DA23A1"/>
    <w:rsid w:val="00DA7F13"/>
    <w:rsid w:val="00DC2791"/>
    <w:rsid w:val="00DC30E6"/>
    <w:rsid w:val="00DD00BA"/>
    <w:rsid w:val="00E05C4C"/>
    <w:rsid w:val="00E14326"/>
    <w:rsid w:val="00E63CD7"/>
    <w:rsid w:val="00E6575B"/>
    <w:rsid w:val="00E75E6A"/>
    <w:rsid w:val="00EB319F"/>
    <w:rsid w:val="00ED1801"/>
    <w:rsid w:val="00EF1B0D"/>
    <w:rsid w:val="00F01B37"/>
    <w:rsid w:val="00F17747"/>
    <w:rsid w:val="00F430E7"/>
    <w:rsid w:val="00F46DD1"/>
    <w:rsid w:val="00F700A8"/>
    <w:rsid w:val="00F71A92"/>
    <w:rsid w:val="00F81046"/>
    <w:rsid w:val="00F95D32"/>
    <w:rsid w:val="00FA2D9C"/>
    <w:rsid w:val="00FB1FBA"/>
    <w:rsid w:val="00FC6ACA"/>
    <w:rsid w:val="00FD59F0"/>
    <w:rsid w:val="00FF24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AABE32"/>
  <w15:chartTrackingRefBased/>
  <w15:docId w15:val="{1F226858-0018-7345-8979-F7552D32D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Hebrew" w:eastAsiaTheme="minorHAnsi" w:hAnsi="Arial Hebrew" w:cs="Times New Roman (Body CS)"/>
        <w:kern w:val="2"/>
        <w:sz w:val="24"/>
        <w:szCs w:val="24"/>
        <w:lang w:val="en-GB"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3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3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3A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3A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A23A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A23A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A23A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A23A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A23A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3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3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3A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3A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A23A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A23A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A23A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A23A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A23A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A2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3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3A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3A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A23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23A1"/>
    <w:rPr>
      <w:i/>
      <w:iCs/>
      <w:color w:val="404040" w:themeColor="text1" w:themeTint="BF"/>
    </w:rPr>
  </w:style>
  <w:style w:type="paragraph" w:styleId="ListParagraph">
    <w:name w:val="List Paragraph"/>
    <w:basedOn w:val="Normal"/>
    <w:uiPriority w:val="34"/>
    <w:qFormat/>
    <w:rsid w:val="00DA23A1"/>
    <w:pPr>
      <w:ind w:left="720"/>
      <w:contextualSpacing/>
    </w:pPr>
  </w:style>
  <w:style w:type="character" w:styleId="IntenseEmphasis">
    <w:name w:val="Intense Emphasis"/>
    <w:basedOn w:val="DefaultParagraphFont"/>
    <w:uiPriority w:val="21"/>
    <w:qFormat/>
    <w:rsid w:val="00DA23A1"/>
    <w:rPr>
      <w:i/>
      <w:iCs/>
      <w:color w:val="0F4761" w:themeColor="accent1" w:themeShade="BF"/>
    </w:rPr>
  </w:style>
  <w:style w:type="paragraph" w:styleId="IntenseQuote">
    <w:name w:val="Intense Quote"/>
    <w:basedOn w:val="Normal"/>
    <w:next w:val="Normal"/>
    <w:link w:val="IntenseQuoteChar"/>
    <w:uiPriority w:val="30"/>
    <w:qFormat/>
    <w:rsid w:val="00DA23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3A1"/>
    <w:rPr>
      <w:i/>
      <w:iCs/>
      <w:color w:val="0F4761" w:themeColor="accent1" w:themeShade="BF"/>
    </w:rPr>
  </w:style>
  <w:style w:type="character" w:styleId="IntenseReference">
    <w:name w:val="Intense Reference"/>
    <w:basedOn w:val="DefaultParagraphFont"/>
    <w:uiPriority w:val="32"/>
    <w:qFormat/>
    <w:rsid w:val="00DA23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.~WRD2126</Template>
  <TotalTime>162</TotalTime>
  <Pages>3</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Chetty (Computer Science)</dc:creator>
  <cp:keywords/>
  <dc:description/>
  <cp:lastModifiedBy>Jacqueline Chetty (Computer Science)</cp:lastModifiedBy>
  <cp:revision>12</cp:revision>
  <dcterms:created xsi:type="dcterms:W3CDTF">2024-10-27T14:55:00Z</dcterms:created>
  <dcterms:modified xsi:type="dcterms:W3CDTF">2024-10-30T16:32:00Z</dcterms:modified>
</cp:coreProperties>
</file>